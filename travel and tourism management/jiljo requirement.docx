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4D9D" w14:textId="670DC451" w:rsidR="00EF36A5" w:rsidRPr="00AB4981" w:rsidRDefault="004A4DDD" w:rsidP="00AB4981">
      <w:pPr>
        <w:pStyle w:val="Title"/>
      </w:pPr>
      <w:r>
        <w:t>TRAVEL AND TOURISM MANAGEMENT</w:t>
      </w:r>
    </w:p>
    <w:p w14:paraId="52DA0D1C" w14:textId="1EB624E2" w:rsidR="00EF36A5" w:rsidRPr="00AB4981" w:rsidRDefault="00EF36A5" w:rsidP="00AB4981">
      <w:pPr>
        <w:pStyle w:val="Details"/>
      </w:pPr>
      <w:r w:rsidRPr="00AB4981">
        <w:rPr>
          <w:b/>
        </w:rPr>
        <w:t>Date</w:t>
      </w:r>
      <w:r w:rsidRPr="00AB4981">
        <w:t xml:space="preserve">: </w:t>
      </w:r>
      <w:r w:rsidR="004A4DDD">
        <w:t>07/02/2018</w:t>
      </w:r>
    </w:p>
    <w:p w14:paraId="35B1004B" w14:textId="35D21453" w:rsidR="00EF36A5" w:rsidRDefault="00754ABC" w:rsidP="00AB4981">
      <w:pPr>
        <w:pStyle w:val="Details"/>
      </w:pPr>
      <w:r>
        <w:rPr>
          <w:b/>
        </w:rPr>
        <w:t>Guide</w:t>
      </w:r>
      <w:r w:rsidR="00EF36A5" w:rsidRPr="00AB4981">
        <w:t xml:space="preserve">: </w:t>
      </w:r>
      <w:r w:rsidR="00D34167">
        <w:t xml:space="preserve">MR. </w:t>
      </w:r>
      <w:r w:rsidR="004A4DDD">
        <w:t>JINSON DEVIS</w:t>
      </w:r>
    </w:p>
    <w:p w14:paraId="10C3D4FD" w14:textId="43CEB491" w:rsidR="00A57CE9" w:rsidRDefault="00A57CE9" w:rsidP="00AB4981">
      <w:pPr>
        <w:pStyle w:val="Details"/>
      </w:pPr>
    </w:p>
    <w:p w14:paraId="6BF20387" w14:textId="3E7E3E9D" w:rsidR="00A57CE9" w:rsidRDefault="00A57CE9" w:rsidP="00AB4981">
      <w:pPr>
        <w:pStyle w:val="Details"/>
      </w:pPr>
    </w:p>
    <w:p w14:paraId="6256134E" w14:textId="24EC390A" w:rsidR="00A57CE9" w:rsidRPr="00C02E46" w:rsidRDefault="00A57CE9" w:rsidP="00A57CE9">
      <w:pPr>
        <w:pStyle w:val="Details"/>
        <w:numPr>
          <w:ilvl w:val="0"/>
          <w:numId w:val="4"/>
        </w:numPr>
      </w:pPr>
      <w:r>
        <w:t>Project Overview?</w:t>
      </w:r>
    </w:p>
    <w:p w14:paraId="287B2C8F" w14:textId="7D496D54" w:rsidR="00ED3E7E" w:rsidRDefault="00A57CE9" w:rsidP="00A57CE9">
      <w:pPr>
        <w:pStyle w:val="Details"/>
      </w:pPr>
      <w:r w:rsidRPr="00C02E46">
        <w:t xml:space="preserve">    </w:t>
      </w:r>
      <w:r w:rsidR="00C02E46" w:rsidRPr="00C02E46">
        <w:rPr>
          <w:sz w:val="32"/>
          <w:szCs w:val="32"/>
        </w:rPr>
        <w:t xml:space="preserve"> </w:t>
      </w:r>
      <w:r w:rsidR="00C02E46" w:rsidRPr="00C02E46">
        <w:rPr>
          <w:szCs w:val="28"/>
        </w:rPr>
        <w:t xml:space="preserve">Travel and Tourism Management application is to expand a system that    automates </w:t>
      </w:r>
      <w:r w:rsidR="00ED3E7E" w:rsidRPr="00C02E46">
        <w:rPr>
          <w:szCs w:val="28"/>
        </w:rPr>
        <w:t xml:space="preserve">the </w:t>
      </w:r>
      <w:r w:rsidR="00893F1B" w:rsidRPr="00C02E46">
        <w:rPr>
          <w:szCs w:val="28"/>
        </w:rPr>
        <w:t>processes of</w:t>
      </w:r>
      <w:r w:rsidR="00C02E46" w:rsidRPr="00C02E46">
        <w:rPr>
          <w:szCs w:val="28"/>
        </w:rPr>
        <w:t xml:space="preserve"> a travel</w:t>
      </w:r>
      <w:r w:rsidR="00C02E46" w:rsidRPr="00C02E46">
        <w:rPr>
          <w:rFonts w:asciiTheme="majorHAnsi" w:hAnsiTheme="majorHAnsi"/>
          <w:szCs w:val="28"/>
        </w:rPr>
        <w:t xml:space="preserve"> </w:t>
      </w:r>
      <w:r w:rsidR="00C02E46" w:rsidRPr="00C02E46">
        <w:rPr>
          <w:szCs w:val="28"/>
        </w:rPr>
        <w:t xml:space="preserve">and tourism </w:t>
      </w:r>
      <w:r w:rsidR="00893F1B" w:rsidRPr="00C02E46">
        <w:rPr>
          <w:szCs w:val="28"/>
        </w:rPr>
        <w:t>organization</w:t>
      </w:r>
      <w:r w:rsidR="00893F1B" w:rsidRPr="00C02E46">
        <w:rPr>
          <w:rFonts w:asciiTheme="majorHAnsi" w:hAnsiTheme="majorHAnsi"/>
          <w:szCs w:val="28"/>
        </w:rPr>
        <w:t>, Users</w:t>
      </w:r>
      <w:r w:rsidR="00C02E46" w:rsidRPr="00C02E46">
        <w:t xml:space="preserve"> can make online reservations for bus tickets and tour packages</w:t>
      </w:r>
    </w:p>
    <w:p w14:paraId="1869236C" w14:textId="286425BF" w:rsidR="00ED3E7E" w:rsidRPr="00ED3E7E" w:rsidRDefault="00ED3E7E" w:rsidP="00ED3E7E">
      <w:pPr>
        <w:pStyle w:val="Details"/>
        <w:rPr>
          <w:rFonts w:cstheme="minorHAnsi"/>
        </w:rPr>
      </w:pPr>
      <w:r w:rsidRPr="00ED3E7E">
        <w:t xml:space="preserve">The project is aimed to provide the customers facility to book tickets for </w:t>
      </w:r>
      <w:r w:rsidR="00893F1B" w:rsidRPr="00ED3E7E">
        <w:t>bus and</w:t>
      </w:r>
      <w:r w:rsidRPr="00ED3E7E">
        <w:t xml:space="preserve"> also tour package online, through which they can book tickets anytime, anywhere. E-ticket system is basically made for providing the customer an anytime and anywhere service for booking the seat in the bus service, tour programmers’ and to gather information about the movies Tourist</w:t>
      </w:r>
      <w:r w:rsidRPr="00ED3E7E">
        <w:rPr>
          <w:rFonts w:cstheme="minorHAnsi"/>
        </w:rPr>
        <w:t xml:space="preserve"> places.</w:t>
      </w:r>
    </w:p>
    <w:p w14:paraId="07F2C78E" w14:textId="15CB0493" w:rsidR="00A57CE9" w:rsidRPr="00C02E46" w:rsidRDefault="00C02E46" w:rsidP="00A57CE9">
      <w:pPr>
        <w:pStyle w:val="Details"/>
      </w:pPr>
      <w:r w:rsidRPr="00C02E46">
        <w:t xml:space="preserve"> </w:t>
      </w:r>
    </w:p>
    <w:p w14:paraId="76189B23" w14:textId="77777777" w:rsidR="00A57CE9" w:rsidRPr="00C02E46" w:rsidRDefault="00A57CE9"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75D871A2" w14:textId="13E2B50B" w:rsidR="00754ABC" w:rsidRDefault="00C02E46" w:rsidP="00754ABC">
      <w:pPr>
        <w:pStyle w:val="Details"/>
        <w:ind w:left="720"/>
        <w:rPr>
          <w:i/>
        </w:rPr>
      </w:pPr>
      <w:r>
        <w:rPr>
          <w:i/>
        </w:rPr>
        <w:t xml:space="preserve">The proposed system </w:t>
      </w:r>
      <w:bookmarkStart w:id="0" w:name="_GoBack"/>
      <w:bookmarkEnd w:id="0"/>
      <w:r w:rsidR="00893F1B">
        <w:rPr>
          <w:i/>
        </w:rPr>
        <w:t>contains</w:t>
      </w:r>
      <w:r>
        <w:rPr>
          <w:i/>
        </w:rPr>
        <w:t xml:space="preserve"> man</w:t>
      </w:r>
      <w:r w:rsidR="00010D76">
        <w:rPr>
          <w:i/>
        </w:rPr>
        <w:t>y new ideas</w:t>
      </w:r>
    </w:p>
    <w:p w14:paraId="38FF4852" w14:textId="6417C986" w:rsidR="00010D76" w:rsidRDefault="00010D76" w:rsidP="00010D76">
      <w:pPr>
        <w:pStyle w:val="Details"/>
        <w:numPr>
          <w:ilvl w:val="0"/>
          <w:numId w:val="5"/>
        </w:numPr>
        <w:rPr>
          <w:i/>
        </w:rPr>
      </w:pPr>
      <w:r w:rsidRPr="00010D76">
        <w:rPr>
          <w:b/>
          <w:i/>
        </w:rPr>
        <w:t>Virtual seat selection and booking</w:t>
      </w:r>
      <w:r>
        <w:rPr>
          <w:i/>
        </w:rPr>
        <w:t xml:space="preserve">-means users can see seating arrangements of the bus and select the needed seats a seat is booked by a person the seat was locked and </w:t>
      </w:r>
      <w:r w:rsidR="00B32AB0">
        <w:rPr>
          <w:i/>
        </w:rPr>
        <w:t>another</w:t>
      </w:r>
      <w:r>
        <w:rPr>
          <w:i/>
        </w:rPr>
        <w:t xml:space="preserve"> one cannot select that</w:t>
      </w:r>
    </w:p>
    <w:p w14:paraId="3D453194" w14:textId="6A101A63" w:rsidR="00010D76" w:rsidRDefault="00010D76" w:rsidP="00010D76">
      <w:pPr>
        <w:pStyle w:val="Details"/>
        <w:numPr>
          <w:ilvl w:val="0"/>
          <w:numId w:val="5"/>
        </w:numPr>
      </w:pPr>
      <w:r w:rsidRPr="00010D76">
        <w:rPr>
          <w:b/>
          <w:i/>
        </w:rPr>
        <w:t>Including Bus Owners</w:t>
      </w:r>
      <w:r>
        <w:rPr>
          <w:b/>
          <w:i/>
        </w:rPr>
        <w:t>-</w:t>
      </w:r>
      <w:r w:rsidRPr="00010D76">
        <w:t>Bus Owners can make account in this system and submit their bus details and they can get all the booking details from admin</w:t>
      </w:r>
    </w:p>
    <w:p w14:paraId="06D12781" w14:textId="78486F71" w:rsidR="00010D76" w:rsidRDefault="006B610F" w:rsidP="00010D76">
      <w:pPr>
        <w:pStyle w:val="Details"/>
        <w:numPr>
          <w:ilvl w:val="0"/>
          <w:numId w:val="5"/>
        </w:numPr>
      </w:pPr>
      <w:r>
        <w:rPr>
          <w:b/>
          <w:i/>
        </w:rPr>
        <w:t xml:space="preserve">Automatic Ticket </w:t>
      </w:r>
      <w:r w:rsidR="00D34167">
        <w:rPr>
          <w:b/>
          <w:i/>
        </w:rPr>
        <w:t>Generator</w:t>
      </w:r>
      <w:r>
        <w:rPr>
          <w:b/>
          <w:i/>
        </w:rPr>
        <w:t>-</w:t>
      </w:r>
      <w:r>
        <w:t xml:space="preserve">Users can </w:t>
      </w:r>
      <w:r w:rsidR="00D34167">
        <w:t>Generate</w:t>
      </w:r>
      <w:r>
        <w:t xml:space="preserve"> their ticket in the form of pdf after booking</w:t>
      </w:r>
    </w:p>
    <w:p w14:paraId="6B3E8282" w14:textId="77777777" w:rsidR="006B610F" w:rsidRPr="00010D76" w:rsidRDefault="006B610F" w:rsidP="006B610F">
      <w:pPr>
        <w:pStyle w:val="Details"/>
        <w:ind w:left="1440"/>
      </w:pP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22056C58" w14:textId="6162A5AE" w:rsidR="00754ABC" w:rsidRPr="006B610F" w:rsidRDefault="00754ABC" w:rsidP="006B610F">
      <w:pPr>
        <w:pStyle w:val="Details"/>
        <w:ind w:left="720"/>
      </w:pPr>
      <w:r>
        <w:t xml:space="preserve">                 </w:t>
      </w:r>
      <w:r w:rsidR="006B610F">
        <w:t xml:space="preserve">The main user of the system is </w:t>
      </w:r>
      <w:r w:rsidR="00D34167">
        <w:t>travels, bus</w:t>
      </w:r>
      <w:r w:rsidR="006B610F">
        <w:t xml:space="preserve"> owners,</w:t>
      </w:r>
      <w:r>
        <w:t xml:space="preserve">                   </w:t>
      </w:r>
      <w:r w:rsidRPr="002569B5">
        <w:rPr>
          <w:i/>
        </w:rPr>
        <w:t xml:space="preserve">                         </w:t>
      </w:r>
    </w:p>
    <w:p w14:paraId="1AF7F341" w14:textId="3173609E" w:rsidR="00754ABC" w:rsidRDefault="00754ABC" w:rsidP="00754ABC">
      <w:pPr>
        <w:pStyle w:val="Details"/>
        <w:ind w:left="720"/>
      </w:pPr>
      <w:r>
        <w:t xml:space="preserve">                                    </w:t>
      </w:r>
    </w:p>
    <w:p w14:paraId="2C16E943" w14:textId="5960B0FB" w:rsidR="00A57CE9" w:rsidRDefault="00A57CE9" w:rsidP="00A57CE9">
      <w:pPr>
        <w:pStyle w:val="Details"/>
        <w:numPr>
          <w:ilvl w:val="0"/>
          <w:numId w:val="4"/>
        </w:numPr>
      </w:pPr>
      <w:r>
        <w:t xml:space="preserve">List the Modules included in your </w:t>
      </w:r>
      <w:r w:rsidR="002F36F0">
        <w:t>System?</w:t>
      </w:r>
    </w:p>
    <w:p w14:paraId="6D7278EE" w14:textId="7F3A1C6E" w:rsidR="006B610F" w:rsidRDefault="006B610F" w:rsidP="006B610F">
      <w:pPr>
        <w:pStyle w:val="Details"/>
        <w:numPr>
          <w:ilvl w:val="0"/>
          <w:numId w:val="6"/>
        </w:numPr>
      </w:pPr>
      <w:r>
        <w:lastRenderedPageBreak/>
        <w:t>Admin</w:t>
      </w:r>
    </w:p>
    <w:p w14:paraId="7361AA69" w14:textId="446BFC23" w:rsidR="006B610F" w:rsidRDefault="006B610F" w:rsidP="006B610F">
      <w:pPr>
        <w:pStyle w:val="Details"/>
        <w:numPr>
          <w:ilvl w:val="0"/>
          <w:numId w:val="6"/>
        </w:numPr>
      </w:pPr>
      <w:r>
        <w:t>Users/travelers</w:t>
      </w:r>
    </w:p>
    <w:p w14:paraId="5A2C4D6E" w14:textId="38C980B7" w:rsidR="006B610F" w:rsidRDefault="006B610F" w:rsidP="006B610F">
      <w:pPr>
        <w:pStyle w:val="Details"/>
        <w:numPr>
          <w:ilvl w:val="0"/>
          <w:numId w:val="6"/>
        </w:numPr>
      </w:pPr>
      <w:r>
        <w:t>Bus owners</w:t>
      </w:r>
    </w:p>
    <w:p w14:paraId="255BCA38" w14:textId="6EDCF255" w:rsidR="006B610F" w:rsidRDefault="006B610F" w:rsidP="006B610F">
      <w:pPr>
        <w:pStyle w:val="Details"/>
        <w:numPr>
          <w:ilvl w:val="0"/>
          <w:numId w:val="6"/>
        </w:numPr>
      </w:pPr>
      <w:r>
        <w:t>Hotel owners</w:t>
      </w:r>
    </w:p>
    <w:p w14:paraId="4455FDB2" w14:textId="31F26670" w:rsidR="00754ABC" w:rsidRDefault="00754ABC" w:rsidP="00754ABC">
      <w:pPr>
        <w:pStyle w:val="Details"/>
        <w:ind w:left="720"/>
      </w:pPr>
    </w:p>
    <w:p w14:paraId="3B50A92F" w14:textId="3D979610" w:rsidR="00754ABC" w:rsidRPr="002569B5" w:rsidRDefault="00754ABC" w:rsidP="00754ABC">
      <w:pPr>
        <w:pStyle w:val="Details"/>
        <w:ind w:left="720"/>
        <w:rPr>
          <w:i/>
        </w:rPr>
      </w:pPr>
      <w:r>
        <w:t xml:space="preserve">                                   </w:t>
      </w:r>
    </w:p>
    <w:p w14:paraId="583B1EA8" w14:textId="77777777" w:rsidR="00754ABC" w:rsidRDefault="00754ABC" w:rsidP="00754ABC">
      <w:pPr>
        <w:pStyle w:val="Details"/>
        <w:ind w:left="720"/>
      </w:pPr>
    </w:p>
    <w:p w14:paraId="7C6B306A" w14:textId="5054C92B" w:rsidR="002F36F0" w:rsidRDefault="002F36F0" w:rsidP="00A57CE9">
      <w:pPr>
        <w:pStyle w:val="Details"/>
        <w:numPr>
          <w:ilvl w:val="0"/>
          <w:numId w:val="4"/>
        </w:numPr>
      </w:pPr>
      <w:r>
        <w:t>Identify the users in your project?</w:t>
      </w:r>
    </w:p>
    <w:p w14:paraId="5FB658ED" w14:textId="77777777" w:rsidR="00D34167" w:rsidRDefault="00D34167" w:rsidP="00D34167">
      <w:pPr>
        <w:pStyle w:val="Details"/>
        <w:ind w:left="720"/>
      </w:pPr>
    </w:p>
    <w:p w14:paraId="6E4CEC53" w14:textId="20797DDA" w:rsidR="00754ABC" w:rsidRDefault="006B610F" w:rsidP="00754ABC">
      <w:pPr>
        <w:pStyle w:val="Details"/>
        <w:ind w:left="720"/>
      </w:pPr>
      <w:r>
        <w:t xml:space="preserve">The main user is </w:t>
      </w:r>
      <w:r w:rsidR="00D34167">
        <w:t>travelers</w:t>
      </w:r>
    </w:p>
    <w:p w14:paraId="2DAE6974" w14:textId="2EEC9D32" w:rsidR="00754ABC" w:rsidRPr="002569B5" w:rsidRDefault="00754ABC" w:rsidP="00754ABC">
      <w:pPr>
        <w:pStyle w:val="Details"/>
        <w:ind w:left="720"/>
        <w:rPr>
          <w:i/>
        </w:rPr>
      </w:pPr>
      <w:r w:rsidRPr="002569B5">
        <w:rPr>
          <w:i/>
        </w:rPr>
        <w:t xml:space="preserve">                                     </w:t>
      </w:r>
    </w:p>
    <w:p w14:paraId="12C88FB8" w14:textId="77777777" w:rsidR="00754ABC" w:rsidRDefault="00754ABC" w:rsidP="00754ABC">
      <w:pPr>
        <w:pStyle w:val="Details"/>
        <w:ind w:left="720"/>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7A854926" w14:textId="2AA67EA2" w:rsidR="00754ABC" w:rsidRPr="00D34167" w:rsidRDefault="006B610F" w:rsidP="00754ABC">
      <w:pPr>
        <w:pStyle w:val="Details"/>
        <w:ind w:left="720"/>
      </w:pPr>
      <w:r w:rsidRPr="00D34167">
        <w:t xml:space="preserve">The system is own by </w:t>
      </w:r>
      <w:r w:rsidR="00D34167" w:rsidRPr="00D34167">
        <w:t>particular</w:t>
      </w:r>
      <w:r w:rsidRPr="00D34167">
        <w:t xml:space="preserve"> Travel and tourism agency</w:t>
      </w:r>
    </w:p>
    <w:p w14:paraId="15C6230B" w14:textId="77777777" w:rsidR="00754ABC" w:rsidRDefault="00754ABC" w:rsidP="00754ABC">
      <w:pPr>
        <w:pStyle w:val="Details"/>
        <w:ind w:left="72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0AC5768E" w14:textId="77777777" w:rsidR="00754ABC" w:rsidRDefault="00754ABC" w:rsidP="00754ABC">
      <w:pPr>
        <w:pStyle w:val="Details"/>
        <w:ind w:left="720"/>
      </w:pPr>
      <w:r>
        <w:t xml:space="preserve">                                      </w:t>
      </w:r>
    </w:p>
    <w:p w14:paraId="76C0BD68" w14:textId="7B64BC00" w:rsidR="00754ABC" w:rsidRPr="007C63B0" w:rsidRDefault="00754ABC" w:rsidP="007C63B0">
      <w:pPr>
        <w:pStyle w:val="Details"/>
        <w:ind w:left="720"/>
        <w:rPr>
          <w:i/>
        </w:rPr>
      </w:pPr>
      <w:r w:rsidRPr="002569B5">
        <w:rPr>
          <w:i/>
        </w:rPr>
        <w:t xml:space="preserve">   </w:t>
      </w:r>
      <w:r w:rsidR="006B610F">
        <w:rPr>
          <w:i/>
        </w:rPr>
        <w:t>The system related to Tourism industry</w:t>
      </w:r>
    </w:p>
    <w:p w14:paraId="3C20576F" w14:textId="3FC70A33" w:rsidR="00754ABC" w:rsidRDefault="00754ABC" w:rsidP="00754ABC">
      <w:pPr>
        <w:pStyle w:val="Details"/>
        <w:ind w:left="720"/>
      </w:pPr>
    </w:p>
    <w:p w14:paraId="51DF2E4D" w14:textId="7A002FC3" w:rsidR="00754ABC" w:rsidRDefault="00754ABC" w:rsidP="00754ABC">
      <w:pPr>
        <w:pStyle w:val="Details"/>
        <w:ind w:left="720"/>
      </w:pPr>
    </w:p>
    <w:p w14:paraId="74354C57" w14:textId="77777777" w:rsidR="00754ABC" w:rsidRDefault="00754ABC" w:rsidP="00754ABC">
      <w:pPr>
        <w:pStyle w:val="Details"/>
        <w:ind w:left="720"/>
      </w:pPr>
    </w:p>
    <w:p w14:paraId="0F208E04" w14:textId="3BBE933A" w:rsidR="002F36F0" w:rsidRDefault="002F36F0" w:rsidP="00A57CE9">
      <w:pPr>
        <w:pStyle w:val="Details"/>
        <w:numPr>
          <w:ilvl w:val="0"/>
          <w:numId w:val="4"/>
        </w:numPr>
      </w:pPr>
      <w:r>
        <w:t>Details</w:t>
      </w:r>
      <w:r w:rsidR="00754ABC">
        <w:t xml:space="preserve"> of person that you have contacted for data collection?</w:t>
      </w:r>
    </w:p>
    <w:p w14:paraId="1922E806" w14:textId="6B2BDA63" w:rsidR="00754ABC" w:rsidRDefault="00754ABC" w:rsidP="00754ABC">
      <w:pPr>
        <w:pStyle w:val="Details"/>
        <w:ind w:left="720"/>
      </w:pPr>
    </w:p>
    <w:p w14:paraId="0C65E840" w14:textId="66C0755E" w:rsidR="00754ABC" w:rsidRPr="002569B5" w:rsidRDefault="00D57583" w:rsidP="00754ABC">
      <w:pPr>
        <w:pStyle w:val="Details"/>
        <w:ind w:left="720"/>
        <w:rPr>
          <w:i/>
        </w:rPr>
      </w:pPr>
      <w:r>
        <w:rPr>
          <w:i/>
        </w:rPr>
        <w:t>Travel agency manager,</w:t>
      </w:r>
      <w:r w:rsidR="00B32AB0">
        <w:rPr>
          <w:i/>
        </w:rPr>
        <w:t xml:space="preserve"> </w:t>
      </w:r>
      <w:r>
        <w:rPr>
          <w:i/>
        </w:rPr>
        <w:t>regular travelers</w:t>
      </w:r>
    </w:p>
    <w:p w14:paraId="25F51E9E" w14:textId="4CDD5036" w:rsidR="00754ABC" w:rsidRDefault="00754ABC" w:rsidP="00754ABC">
      <w:pPr>
        <w:pStyle w:val="Details"/>
        <w:ind w:left="720"/>
      </w:pP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34CAF0FD" w:rsidR="00754ABC" w:rsidRDefault="00754ABC" w:rsidP="00754ABC">
      <w:pPr>
        <w:pStyle w:val="Details"/>
        <w:ind w:left="360"/>
      </w:pPr>
    </w:p>
    <w:p w14:paraId="688BDC5F" w14:textId="29CF15BA" w:rsidR="00754ABC" w:rsidRDefault="00982FE1" w:rsidP="00982FE1">
      <w:pPr>
        <w:pStyle w:val="Details"/>
        <w:ind w:left="720"/>
        <w:rPr>
          <w:i/>
        </w:rPr>
      </w:pPr>
      <w:r>
        <w:rPr>
          <w:i/>
        </w:rPr>
        <w:t>1.</w:t>
      </w:r>
      <w:r w:rsidR="004E28F3">
        <w:rPr>
          <w:i/>
        </w:rPr>
        <w:t>which</w:t>
      </w:r>
      <w:r>
        <w:rPr>
          <w:i/>
        </w:rPr>
        <w:t xml:space="preserve">t are the major tour </w:t>
      </w:r>
      <w:r w:rsidR="00B32AB0">
        <w:rPr>
          <w:i/>
        </w:rPr>
        <w:t>packages?</w:t>
      </w:r>
    </w:p>
    <w:p w14:paraId="18A48D52" w14:textId="7BE40648" w:rsidR="00982FE1" w:rsidRPr="00982FE1" w:rsidRDefault="00982FE1" w:rsidP="00982FE1">
      <w:pPr>
        <w:pStyle w:val="Details"/>
        <w:ind w:left="720"/>
      </w:pPr>
      <w:r w:rsidRPr="00B32AB0">
        <w:rPr>
          <w:b/>
        </w:rPr>
        <w:t>Answer</w:t>
      </w:r>
      <w:r w:rsidRPr="00982FE1">
        <w:t>:</w:t>
      </w:r>
      <w:r w:rsidR="00B32AB0">
        <w:t xml:space="preserve"> </w:t>
      </w:r>
      <w:r w:rsidR="004E28F3">
        <w:t xml:space="preserve">we are offering packages including holiday </w:t>
      </w:r>
      <w:r w:rsidR="00B32AB0">
        <w:t>packages, family</w:t>
      </w:r>
      <w:r w:rsidR="004E28F3">
        <w:t xml:space="preserve"> packages, honeymoon packages</w:t>
      </w:r>
      <w:proofErr w:type="gramStart"/>
      <w:r w:rsidR="004E28F3">
        <w:t>…..</w:t>
      </w:r>
      <w:proofErr w:type="gramEnd"/>
    </w:p>
    <w:p w14:paraId="0BF55AD2" w14:textId="77777777" w:rsidR="00A57CE9" w:rsidRPr="00982FE1" w:rsidRDefault="00A57CE9" w:rsidP="00A57CE9">
      <w:pPr>
        <w:pStyle w:val="Details"/>
      </w:pPr>
    </w:p>
    <w:p w14:paraId="7755F222" w14:textId="77777777" w:rsidR="00A57CE9" w:rsidRDefault="00A57CE9" w:rsidP="00A57CE9">
      <w:pPr>
        <w:pStyle w:val="Details"/>
      </w:pPr>
    </w:p>
    <w:p w14:paraId="5355DFBF" w14:textId="1F1E8357" w:rsidR="00A57CE9" w:rsidRDefault="007C63B0" w:rsidP="00A57CE9">
      <w:pPr>
        <w:pStyle w:val="Details"/>
      </w:pPr>
      <w:r>
        <w:lastRenderedPageBreak/>
        <w:t xml:space="preserve">        </w:t>
      </w:r>
      <w:r w:rsidR="004E28F3">
        <w:t xml:space="preserve">2.which are major tourist </w:t>
      </w:r>
      <w:r w:rsidR="00A7310D">
        <w:t>destinations?</w:t>
      </w:r>
    </w:p>
    <w:p w14:paraId="78217DFF" w14:textId="77777777" w:rsidR="00ED3E7E" w:rsidRDefault="00ED3E7E" w:rsidP="00A57CE9">
      <w:pPr>
        <w:pStyle w:val="Details"/>
      </w:pPr>
    </w:p>
    <w:p w14:paraId="7BCAEF54" w14:textId="38B1CD81" w:rsidR="004E28F3" w:rsidRDefault="007C63B0" w:rsidP="00A57CE9">
      <w:pPr>
        <w:pStyle w:val="Details"/>
      </w:pPr>
      <w:r>
        <w:t xml:space="preserve">         </w:t>
      </w:r>
      <w:r w:rsidR="00A7310D" w:rsidRPr="00ED3E7E">
        <w:rPr>
          <w:b/>
        </w:rPr>
        <w:t>Answer: goa</w:t>
      </w:r>
      <w:r w:rsidR="004E28F3">
        <w:t xml:space="preserve">, </w:t>
      </w:r>
      <w:r w:rsidR="00ED3E7E">
        <w:t>Delhi</w:t>
      </w:r>
      <w:r w:rsidR="004E28F3">
        <w:t xml:space="preserve"> including </w:t>
      </w:r>
      <w:r w:rsidR="00ED3E7E">
        <w:t>Agra</w:t>
      </w:r>
      <w:r w:rsidR="004E28F3">
        <w:t xml:space="preserve">, Jaipur </w:t>
      </w:r>
      <w:r w:rsidR="00ED3E7E">
        <w:t>Rajasthan, Udaipur</w:t>
      </w:r>
      <w:r w:rsidR="004E28F3">
        <w:t xml:space="preserve"> </w:t>
      </w:r>
      <w:proofErr w:type="spellStart"/>
      <w:r w:rsidR="004E28F3">
        <w:t>etc</w:t>
      </w:r>
      <w:proofErr w:type="spellEnd"/>
      <w:r w:rsidR="004E28F3">
        <w:t>…</w:t>
      </w:r>
    </w:p>
    <w:p w14:paraId="4FD98C06" w14:textId="1A006157" w:rsidR="004E28F3" w:rsidRDefault="007C63B0" w:rsidP="00A57CE9">
      <w:pPr>
        <w:pStyle w:val="Details"/>
      </w:pPr>
      <w:r>
        <w:t xml:space="preserve">        </w:t>
      </w:r>
      <w:r w:rsidR="004E28F3">
        <w:t>And also provide abroad tours</w:t>
      </w:r>
    </w:p>
    <w:p w14:paraId="0DF343BA" w14:textId="16A4DFE8" w:rsidR="004E28F3" w:rsidRDefault="004E28F3" w:rsidP="00A57CE9">
      <w:pPr>
        <w:pStyle w:val="Details"/>
      </w:pPr>
      <w:r>
        <w:t xml:space="preserve"> </w:t>
      </w:r>
    </w:p>
    <w:p w14:paraId="4E2E871F" w14:textId="03DF3928" w:rsidR="004E28F3" w:rsidRDefault="007C63B0" w:rsidP="00A57CE9">
      <w:pPr>
        <w:pStyle w:val="Details"/>
      </w:pPr>
      <w:r>
        <w:t xml:space="preserve">       </w:t>
      </w:r>
      <w:r w:rsidR="004E28F3">
        <w:t>3.</w:t>
      </w:r>
      <w:r w:rsidR="006F499F">
        <w:t xml:space="preserve">how </w:t>
      </w:r>
      <w:proofErr w:type="gramStart"/>
      <w:r w:rsidR="006F499F">
        <w:t>is  the</w:t>
      </w:r>
      <w:proofErr w:type="gramEnd"/>
      <w:r w:rsidR="006F499F">
        <w:t xml:space="preserve"> current booking procedure ?</w:t>
      </w:r>
    </w:p>
    <w:p w14:paraId="1EA292F0" w14:textId="5DEBD04F" w:rsidR="006F499F" w:rsidRDefault="006F499F" w:rsidP="00A57CE9">
      <w:pPr>
        <w:pStyle w:val="Details"/>
      </w:pPr>
    </w:p>
    <w:p w14:paraId="3AA35FB6" w14:textId="667DEB23" w:rsidR="006F499F" w:rsidRDefault="007C63B0" w:rsidP="00A57CE9">
      <w:pPr>
        <w:pStyle w:val="Details"/>
      </w:pPr>
      <w:r>
        <w:t xml:space="preserve">     </w:t>
      </w:r>
      <w:proofErr w:type="gramStart"/>
      <w:r w:rsidR="00A7310D" w:rsidRPr="00ED3E7E">
        <w:rPr>
          <w:b/>
        </w:rPr>
        <w:t>Answer</w:t>
      </w:r>
      <w:r w:rsidR="00A7310D">
        <w:rPr>
          <w:b/>
        </w:rPr>
        <w:t xml:space="preserve"> :</w:t>
      </w:r>
      <w:proofErr w:type="gramEnd"/>
      <w:r w:rsidR="006F499F">
        <w:t xml:space="preserve"> current booking is fully based on our office and branches, </w:t>
      </w:r>
      <w:r>
        <w:t xml:space="preserve">    </w:t>
      </w:r>
      <w:r w:rsidR="00ED3E7E">
        <w:t>customers</w:t>
      </w:r>
      <w:r w:rsidR="006F499F">
        <w:t xml:space="preserve"> can directly contact to our office  and book the tour packages</w:t>
      </w:r>
      <w:r w:rsidR="00114608">
        <w:t xml:space="preserve"> ,bus seat </w:t>
      </w:r>
    </w:p>
    <w:p w14:paraId="1FCB49EA" w14:textId="54DF46EF" w:rsidR="00114608" w:rsidRDefault="00114608" w:rsidP="00A57CE9">
      <w:pPr>
        <w:pStyle w:val="Details"/>
      </w:pPr>
    </w:p>
    <w:p w14:paraId="5EF4F099" w14:textId="4D82F276" w:rsidR="00114608" w:rsidRDefault="00114608" w:rsidP="00A57CE9">
      <w:pPr>
        <w:pStyle w:val="Details"/>
      </w:pPr>
      <w:r>
        <w:t xml:space="preserve">4.what are the </w:t>
      </w:r>
      <w:r w:rsidR="00ED3E7E">
        <w:t>facilities provided</w:t>
      </w:r>
      <w:r>
        <w:t xml:space="preserve"> </w:t>
      </w:r>
      <w:r w:rsidR="002F2F00">
        <w:t xml:space="preserve">in your </w:t>
      </w:r>
      <w:r w:rsidR="00ED3E7E">
        <w:t>packages?</w:t>
      </w:r>
    </w:p>
    <w:p w14:paraId="7B1921D1" w14:textId="0E333941" w:rsidR="002F2F00" w:rsidRDefault="002F2F00" w:rsidP="00A57CE9">
      <w:pPr>
        <w:pStyle w:val="Details"/>
      </w:pPr>
    </w:p>
    <w:p w14:paraId="5E281C7F" w14:textId="4668D367" w:rsidR="002F2F00" w:rsidRDefault="002F2F00" w:rsidP="00A57CE9">
      <w:pPr>
        <w:pStyle w:val="Details"/>
      </w:pPr>
      <w:r>
        <w:t xml:space="preserve">We are providing all facilities including food and </w:t>
      </w:r>
      <w:r w:rsidR="00ED3E7E">
        <w:t>accommodation</w:t>
      </w:r>
    </w:p>
    <w:p w14:paraId="0F628CBB" w14:textId="52BDAC09" w:rsidR="002F2F00" w:rsidRDefault="002F2F00" w:rsidP="00A57CE9">
      <w:pPr>
        <w:pStyle w:val="Details"/>
      </w:pPr>
    </w:p>
    <w:p w14:paraId="517DC7C2" w14:textId="2DDBFFB0" w:rsidR="002F2F00" w:rsidRDefault="009802F5" w:rsidP="00A57CE9">
      <w:pPr>
        <w:pStyle w:val="Details"/>
      </w:pPr>
      <w:r>
        <w:t>5.</w:t>
      </w:r>
      <w:r w:rsidR="00A7310D">
        <w:t>which categories</w:t>
      </w:r>
      <w:r>
        <w:t xml:space="preserve"> of bus using in your company</w:t>
      </w:r>
    </w:p>
    <w:p w14:paraId="53C9340F" w14:textId="68DF14F7" w:rsidR="009802F5" w:rsidRDefault="009802F5" w:rsidP="00A57CE9">
      <w:pPr>
        <w:pStyle w:val="Details"/>
      </w:pPr>
    </w:p>
    <w:p w14:paraId="513428B0" w14:textId="54E517DF" w:rsidR="009802F5" w:rsidRDefault="009802F5" w:rsidP="00A57CE9">
      <w:pPr>
        <w:pStyle w:val="Details"/>
      </w:pPr>
      <w:r w:rsidRPr="00ED3E7E">
        <w:rPr>
          <w:b/>
        </w:rPr>
        <w:t xml:space="preserve">  </w:t>
      </w:r>
      <w:r w:rsidR="00A7310D" w:rsidRPr="00ED3E7E">
        <w:rPr>
          <w:b/>
        </w:rPr>
        <w:t>Answer</w:t>
      </w:r>
      <w:r w:rsidR="00A7310D">
        <w:t>: We</w:t>
      </w:r>
      <w:r>
        <w:t xml:space="preserve"> have AC </w:t>
      </w:r>
      <w:r w:rsidR="00A7310D">
        <w:t>bus, non-ac</w:t>
      </w:r>
      <w:r>
        <w:t>, sleeper bus</w:t>
      </w:r>
    </w:p>
    <w:p w14:paraId="343ECB66" w14:textId="77777777" w:rsidR="00ED3E7E" w:rsidRDefault="00ED3E7E" w:rsidP="00A57CE9">
      <w:pPr>
        <w:pStyle w:val="Details"/>
      </w:pPr>
    </w:p>
    <w:p w14:paraId="062CCBE4" w14:textId="0D2726C3" w:rsidR="002F2F00" w:rsidRDefault="00E40838" w:rsidP="00A57CE9">
      <w:pPr>
        <w:pStyle w:val="Details"/>
      </w:pPr>
      <w:r>
        <w:t>6.</w:t>
      </w:r>
      <w:r w:rsidR="00E2172F">
        <w:t xml:space="preserve">how many </w:t>
      </w:r>
      <w:r w:rsidR="00A7310D">
        <w:t>seats</w:t>
      </w:r>
      <w:r w:rsidR="00E2172F">
        <w:t xml:space="preserve"> available in yo</w:t>
      </w:r>
      <w:r w:rsidR="007C63B0">
        <w:t>u</w:t>
      </w:r>
      <w:r w:rsidR="00E2172F">
        <w:t>r bus</w:t>
      </w:r>
    </w:p>
    <w:p w14:paraId="511B3469" w14:textId="1BB68740" w:rsidR="00E2172F" w:rsidRDefault="00E2172F" w:rsidP="00A57CE9">
      <w:pPr>
        <w:pStyle w:val="Details"/>
      </w:pPr>
    </w:p>
    <w:p w14:paraId="446F5354" w14:textId="459F98B0" w:rsidR="00E2172F" w:rsidRDefault="00A7310D" w:rsidP="00A57CE9">
      <w:pPr>
        <w:pStyle w:val="Details"/>
      </w:pPr>
      <w:r w:rsidRPr="00ED3E7E">
        <w:rPr>
          <w:b/>
        </w:rPr>
        <w:t xml:space="preserve">Answer: </w:t>
      </w:r>
      <w:r w:rsidRPr="00A7310D">
        <w:t>our</w:t>
      </w:r>
      <w:r w:rsidR="00E2172F">
        <w:t xml:space="preserve"> company bus </w:t>
      </w:r>
      <w:r>
        <w:t>has</w:t>
      </w:r>
      <w:r w:rsidR="00E2172F">
        <w:t xml:space="preserve"> 50</w:t>
      </w:r>
      <w:r w:rsidR="00E95AA6">
        <w:t xml:space="preserve"> </w:t>
      </w:r>
    </w:p>
    <w:p w14:paraId="590E5BD8" w14:textId="024BC259" w:rsidR="007C63B0" w:rsidRDefault="007C63B0" w:rsidP="00A57CE9">
      <w:pPr>
        <w:pStyle w:val="Details"/>
      </w:pPr>
    </w:p>
    <w:p w14:paraId="2F6B7666" w14:textId="48A9E506" w:rsidR="007C63B0" w:rsidRDefault="007C63B0" w:rsidP="00A57CE9">
      <w:pPr>
        <w:pStyle w:val="Details"/>
      </w:pPr>
    </w:p>
    <w:p w14:paraId="38C3E9FA" w14:textId="4EF3EAA5" w:rsidR="007C63B0" w:rsidRDefault="007C63B0" w:rsidP="00A57CE9">
      <w:pPr>
        <w:pStyle w:val="Details"/>
      </w:pPr>
    </w:p>
    <w:p w14:paraId="4DC2B62D" w14:textId="41D3CDCA" w:rsidR="00ED3E7E" w:rsidRDefault="007C63B0" w:rsidP="00A57CE9">
      <w:pPr>
        <w:pStyle w:val="Details"/>
      </w:pPr>
      <w:r>
        <w:t>7.if any external transport company corporate to your business?</w:t>
      </w:r>
    </w:p>
    <w:p w14:paraId="3F8BB70A" w14:textId="6DF9CB54" w:rsidR="007C63B0" w:rsidRDefault="007C63B0" w:rsidP="00A57CE9">
      <w:pPr>
        <w:pStyle w:val="Details"/>
      </w:pPr>
    </w:p>
    <w:p w14:paraId="22FA4769" w14:textId="0788AAC2" w:rsidR="007C63B0" w:rsidRDefault="00A7310D" w:rsidP="00A57CE9">
      <w:pPr>
        <w:pStyle w:val="Details"/>
      </w:pPr>
      <w:r w:rsidRPr="00ED3E7E">
        <w:rPr>
          <w:b/>
        </w:rPr>
        <w:t>Answer</w:t>
      </w:r>
      <w:r>
        <w:rPr>
          <w:b/>
        </w:rPr>
        <w:t xml:space="preserve">: </w:t>
      </w:r>
      <w:proofErr w:type="gramStart"/>
      <w:r>
        <w:rPr>
          <w:b/>
        </w:rPr>
        <w:t>yes</w:t>
      </w:r>
      <w:proofErr w:type="gramEnd"/>
      <w:r w:rsidR="007C63B0">
        <w:t xml:space="preserve"> we are taking external bus </w:t>
      </w:r>
      <w:r w:rsidR="00646249">
        <w:t>contract basis and running bus services using their vehicles and gave 30% money per single traveler to that transportation company</w:t>
      </w:r>
    </w:p>
    <w:p w14:paraId="69B9E38D" w14:textId="1B5B8924" w:rsidR="00646249" w:rsidRDefault="00646249" w:rsidP="00A57CE9">
      <w:pPr>
        <w:pStyle w:val="Details"/>
      </w:pPr>
    </w:p>
    <w:p w14:paraId="21A8F9A7" w14:textId="0068D271" w:rsidR="00646249" w:rsidRDefault="00646249" w:rsidP="00A57CE9">
      <w:pPr>
        <w:pStyle w:val="Details"/>
      </w:pPr>
      <w:r>
        <w:t xml:space="preserve">8.if bus ticket cancellation facilities </w:t>
      </w:r>
      <w:r w:rsidR="00ED3E7E">
        <w:t>a</w:t>
      </w:r>
      <w:r w:rsidR="00ED3E7E" w:rsidRPr="00ED3E7E">
        <w:t>vailable</w:t>
      </w:r>
      <w:r>
        <w:t>?</w:t>
      </w:r>
    </w:p>
    <w:p w14:paraId="49420000" w14:textId="2B4F6331" w:rsidR="00646249" w:rsidRDefault="00646249" w:rsidP="00A57CE9">
      <w:pPr>
        <w:pStyle w:val="Details"/>
      </w:pPr>
    </w:p>
    <w:p w14:paraId="1F9D1935" w14:textId="041AED18" w:rsidR="00646249" w:rsidRDefault="00646249" w:rsidP="00A57CE9">
      <w:pPr>
        <w:pStyle w:val="Details"/>
      </w:pPr>
      <w:proofErr w:type="gramStart"/>
      <w:r>
        <w:t>Yes</w:t>
      </w:r>
      <w:proofErr w:type="gramEnd"/>
      <w:r>
        <w:t xml:space="preserve"> available but only within 48 hours before </w:t>
      </w:r>
      <w:r w:rsidR="00ED3E7E">
        <w:t>departure</w:t>
      </w:r>
      <w:r>
        <w:t xml:space="preserve"> of service </w:t>
      </w:r>
    </w:p>
    <w:p w14:paraId="2194C8DD" w14:textId="25717872" w:rsidR="00646249" w:rsidRDefault="00646249" w:rsidP="00A57CE9">
      <w:pPr>
        <w:pStyle w:val="Details"/>
      </w:pPr>
      <w:r>
        <w:t xml:space="preserve"> And </w:t>
      </w:r>
      <w:r w:rsidR="00ED3E7E">
        <w:t>customers</w:t>
      </w:r>
      <w:r>
        <w:t xml:space="preserve"> </w:t>
      </w:r>
      <w:r w:rsidR="00ED3E7E">
        <w:t>directly</w:t>
      </w:r>
      <w:r>
        <w:t xml:space="preserve"> contact to our office and do the cancellation</w:t>
      </w:r>
    </w:p>
    <w:p w14:paraId="3273EE87" w14:textId="3F15C0E6" w:rsidR="00646249" w:rsidRDefault="00646249" w:rsidP="00A57CE9">
      <w:pPr>
        <w:pStyle w:val="Details"/>
      </w:pPr>
      <w:r>
        <w:t xml:space="preserve"> And only 50 % money are refunded</w:t>
      </w:r>
    </w:p>
    <w:p w14:paraId="40961178" w14:textId="5829013C" w:rsidR="00646249" w:rsidRDefault="00646249" w:rsidP="00A57CE9">
      <w:pPr>
        <w:pStyle w:val="Details"/>
      </w:pPr>
    </w:p>
    <w:p w14:paraId="38213011" w14:textId="48DEAAC1" w:rsidR="00646249" w:rsidRDefault="00646249" w:rsidP="00A57CE9">
      <w:pPr>
        <w:pStyle w:val="Details"/>
      </w:pPr>
      <w:r>
        <w:t>9.</w:t>
      </w:r>
      <w:r w:rsidR="009802F5">
        <w:t>how to calculate bus far</w:t>
      </w:r>
      <w:r w:rsidR="00EF0555">
        <w:t>e</w:t>
      </w:r>
      <w:r w:rsidR="009802F5">
        <w:t>?</w:t>
      </w:r>
    </w:p>
    <w:p w14:paraId="447D41D7" w14:textId="6066550C" w:rsidR="009802F5" w:rsidRDefault="009802F5" w:rsidP="00A57CE9">
      <w:pPr>
        <w:pStyle w:val="Details"/>
      </w:pPr>
      <w:r>
        <w:lastRenderedPageBreak/>
        <w:t xml:space="preserve"> Fa</w:t>
      </w:r>
      <w:r w:rsidR="00EF0555">
        <w:t xml:space="preserve">re </w:t>
      </w:r>
      <w:r>
        <w:t xml:space="preserve">calculated based on traveler </w:t>
      </w:r>
      <w:proofErr w:type="spellStart"/>
      <w:r w:rsidR="00ED3E7E">
        <w:t>depature</w:t>
      </w:r>
      <w:proofErr w:type="spellEnd"/>
      <w:r>
        <w:t xml:space="preserve"> and ending point</w:t>
      </w:r>
    </w:p>
    <w:p w14:paraId="7157FC0E" w14:textId="5989076D" w:rsidR="009802F5" w:rsidRDefault="009802F5" w:rsidP="00A57CE9">
      <w:pPr>
        <w:pStyle w:val="Details"/>
      </w:pPr>
    </w:p>
    <w:p w14:paraId="78EED70E" w14:textId="0DC2CA2E" w:rsidR="009802F5" w:rsidRDefault="009802F5" w:rsidP="00A57CE9">
      <w:pPr>
        <w:pStyle w:val="Details"/>
      </w:pPr>
      <w:r>
        <w:t>10.</w:t>
      </w:r>
      <w:r w:rsidR="00A7310D">
        <w:t>is there</w:t>
      </w:r>
      <w:r>
        <w:t xml:space="preserve"> any option available for travelers to choose their comfortable </w:t>
      </w:r>
      <w:proofErr w:type="gramStart"/>
      <w:r>
        <w:t>seat ?</w:t>
      </w:r>
      <w:proofErr w:type="gramEnd"/>
    </w:p>
    <w:p w14:paraId="5A811757" w14:textId="2569493C" w:rsidR="009802F5" w:rsidRDefault="009802F5" w:rsidP="00A57CE9">
      <w:pPr>
        <w:pStyle w:val="Details"/>
      </w:pPr>
    </w:p>
    <w:p w14:paraId="532B5A76" w14:textId="413A4EA3" w:rsidR="009802F5" w:rsidRDefault="009802F5" w:rsidP="00A57CE9">
      <w:pPr>
        <w:pStyle w:val="Details"/>
      </w:pPr>
    </w:p>
    <w:p w14:paraId="74E7A106" w14:textId="75194CE7" w:rsidR="009802F5" w:rsidRDefault="009802F5" w:rsidP="00A57CE9">
      <w:pPr>
        <w:pStyle w:val="Details"/>
      </w:pPr>
    </w:p>
    <w:p w14:paraId="66A81F25" w14:textId="5ABFB791" w:rsidR="009802F5" w:rsidRDefault="009802F5" w:rsidP="00A57CE9">
      <w:pPr>
        <w:pStyle w:val="Details"/>
      </w:pPr>
    </w:p>
    <w:p w14:paraId="07F20973" w14:textId="3647F48E" w:rsidR="009802F5" w:rsidRDefault="00A7310D" w:rsidP="00A57CE9">
      <w:pPr>
        <w:pStyle w:val="Details"/>
      </w:pPr>
      <w:r>
        <w:t>Answer:</w:t>
      </w:r>
    </w:p>
    <w:p w14:paraId="43B8E5A3" w14:textId="4083EB75" w:rsidR="009802F5" w:rsidRDefault="009802F5" w:rsidP="00A57CE9">
      <w:pPr>
        <w:pStyle w:val="Details"/>
      </w:pPr>
      <w:proofErr w:type="gramStart"/>
      <w:r>
        <w:t>Yes</w:t>
      </w:r>
      <w:proofErr w:type="gramEnd"/>
      <w:r>
        <w:t xml:space="preserve"> available but</w:t>
      </w:r>
      <w:r w:rsidR="00D34167">
        <w:t xml:space="preserve"> if the </w:t>
      </w:r>
      <w:r w:rsidR="00A7310D">
        <w:t>seat is</w:t>
      </w:r>
      <w:r w:rsidR="00D34167">
        <w:t xml:space="preserve"> already </w:t>
      </w:r>
      <w:r w:rsidR="00A7310D">
        <w:t>booked then</w:t>
      </w:r>
      <w:r w:rsidR="00D34167">
        <w:t xml:space="preserve"> they cannot get the seat</w:t>
      </w:r>
    </w:p>
    <w:p w14:paraId="4E8523D6" w14:textId="64BCA341" w:rsidR="006F499F" w:rsidRDefault="006F499F" w:rsidP="00A57CE9">
      <w:pPr>
        <w:pStyle w:val="Details"/>
      </w:pPr>
    </w:p>
    <w:p w14:paraId="33CFDEA3" w14:textId="77777777" w:rsidR="006F499F" w:rsidRDefault="006F499F" w:rsidP="00A57CE9">
      <w:pPr>
        <w:pStyle w:val="Details"/>
      </w:pPr>
    </w:p>
    <w:p w14:paraId="2DF571C9" w14:textId="265FCD09" w:rsidR="004E28F3" w:rsidRDefault="004E28F3" w:rsidP="00A57CE9">
      <w:pPr>
        <w:pStyle w:val="Details"/>
      </w:pPr>
    </w:p>
    <w:p w14:paraId="58F18ECC" w14:textId="77777777" w:rsidR="00A57CE9" w:rsidRDefault="00A57CE9" w:rsidP="00A57CE9">
      <w:pPr>
        <w:pStyle w:val="Details"/>
      </w:pPr>
    </w:p>
    <w:sectPr w:rsidR="00A57CE9" w:rsidSect="00AB4981">
      <w:headerReference w:type="default" r:id="rId11"/>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5C57E" w14:textId="77777777" w:rsidR="00E75C05" w:rsidRDefault="00E75C05">
      <w:pPr>
        <w:spacing w:after="0" w:line="240" w:lineRule="auto"/>
      </w:pPr>
      <w:r>
        <w:separator/>
      </w:r>
    </w:p>
  </w:endnote>
  <w:endnote w:type="continuationSeparator" w:id="0">
    <w:p w14:paraId="56B8498C" w14:textId="77777777" w:rsidR="00E75C05" w:rsidRDefault="00E75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FE901" w14:textId="77777777" w:rsidR="00E75C05" w:rsidRDefault="00E75C05">
      <w:pPr>
        <w:spacing w:after="0" w:line="240" w:lineRule="auto"/>
      </w:pPr>
      <w:r>
        <w:separator/>
      </w:r>
    </w:p>
  </w:footnote>
  <w:footnote w:type="continuationSeparator" w:id="0">
    <w:p w14:paraId="51FA04D3" w14:textId="77777777" w:rsidR="00E75C05" w:rsidRDefault="00E75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26BF5"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851D38"/>
    <w:multiLevelType w:val="hybridMultilevel"/>
    <w:tmpl w:val="4C3C19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529ED"/>
    <w:multiLevelType w:val="hybridMultilevel"/>
    <w:tmpl w:val="40322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0D76"/>
    <w:rsid w:val="0001495E"/>
    <w:rsid w:val="0001626D"/>
    <w:rsid w:val="00035454"/>
    <w:rsid w:val="00087812"/>
    <w:rsid w:val="00114608"/>
    <w:rsid w:val="001C3C92"/>
    <w:rsid w:val="002113C2"/>
    <w:rsid w:val="00247044"/>
    <w:rsid w:val="002569B5"/>
    <w:rsid w:val="002E0B9C"/>
    <w:rsid w:val="002E6287"/>
    <w:rsid w:val="002F2F00"/>
    <w:rsid w:val="002F36F0"/>
    <w:rsid w:val="00303AE1"/>
    <w:rsid w:val="00385963"/>
    <w:rsid w:val="003949BD"/>
    <w:rsid w:val="003C2619"/>
    <w:rsid w:val="004A4DDD"/>
    <w:rsid w:val="004D61A7"/>
    <w:rsid w:val="004E28F3"/>
    <w:rsid w:val="00524B92"/>
    <w:rsid w:val="0053630E"/>
    <w:rsid w:val="00560F76"/>
    <w:rsid w:val="0057184E"/>
    <w:rsid w:val="00591FFE"/>
    <w:rsid w:val="00646249"/>
    <w:rsid w:val="006A1A75"/>
    <w:rsid w:val="006B610F"/>
    <w:rsid w:val="006B7784"/>
    <w:rsid w:val="006F16F0"/>
    <w:rsid w:val="006F499F"/>
    <w:rsid w:val="007520BE"/>
    <w:rsid w:val="00754ABC"/>
    <w:rsid w:val="007C63B0"/>
    <w:rsid w:val="00870CE7"/>
    <w:rsid w:val="00893F1B"/>
    <w:rsid w:val="0094030A"/>
    <w:rsid w:val="009802F5"/>
    <w:rsid w:val="00982FE1"/>
    <w:rsid w:val="00A448C1"/>
    <w:rsid w:val="00A57CE9"/>
    <w:rsid w:val="00A7310D"/>
    <w:rsid w:val="00A83459"/>
    <w:rsid w:val="00AA7AA0"/>
    <w:rsid w:val="00AB4981"/>
    <w:rsid w:val="00AE54A7"/>
    <w:rsid w:val="00AE6A4C"/>
    <w:rsid w:val="00B32AB0"/>
    <w:rsid w:val="00B43495"/>
    <w:rsid w:val="00B70211"/>
    <w:rsid w:val="00BA5423"/>
    <w:rsid w:val="00C02E46"/>
    <w:rsid w:val="00C61219"/>
    <w:rsid w:val="00C84D21"/>
    <w:rsid w:val="00CA6B4F"/>
    <w:rsid w:val="00D0550B"/>
    <w:rsid w:val="00D34167"/>
    <w:rsid w:val="00D57583"/>
    <w:rsid w:val="00DA4A43"/>
    <w:rsid w:val="00DA5BEB"/>
    <w:rsid w:val="00DE395C"/>
    <w:rsid w:val="00E2172F"/>
    <w:rsid w:val="00E2411A"/>
    <w:rsid w:val="00E37225"/>
    <w:rsid w:val="00E40838"/>
    <w:rsid w:val="00E51439"/>
    <w:rsid w:val="00E6492A"/>
    <w:rsid w:val="00E75C05"/>
    <w:rsid w:val="00E95AA6"/>
    <w:rsid w:val="00EB1495"/>
    <w:rsid w:val="00ED3E7E"/>
    <w:rsid w:val="00EF0555"/>
    <w:rsid w:val="00EF36A5"/>
    <w:rsid w:val="00F06B9C"/>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B4457E-2EAB-4065-9CA3-7F2DF2516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4</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2019-02-07T06:13:00Z</dcterms:created>
  <dcterms:modified xsi:type="dcterms:W3CDTF">2019-02-07T06:29:00Z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